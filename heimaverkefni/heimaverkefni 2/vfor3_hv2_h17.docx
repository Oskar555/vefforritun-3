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45D14" w14:textId="77777777" w:rsidR="00646F03" w:rsidRPr="00280827" w:rsidRDefault="0006126D" w:rsidP="00646F03">
      <w:pPr>
        <w:jc w:val="center"/>
        <w:rPr>
          <w:rFonts w:ascii="Source Sans Pro" w:hAnsi="Source Sans Pro"/>
          <w:b/>
          <w:sz w:val="36"/>
          <w:lang w:val="is-IS"/>
        </w:rPr>
      </w:pPr>
      <w:r>
        <w:rPr>
          <w:rFonts w:ascii="Source Sans Pro" w:hAnsi="Source Sans Pro"/>
          <w:b/>
          <w:sz w:val="36"/>
          <w:lang w:val="is-IS"/>
        </w:rPr>
        <w:t>Vefforritun 3</w:t>
      </w:r>
      <w:r w:rsidR="00646F03" w:rsidRPr="00280827">
        <w:rPr>
          <w:rFonts w:ascii="Source Sans Pro" w:hAnsi="Source Sans Pro"/>
          <w:b/>
          <w:sz w:val="36"/>
          <w:lang w:val="is-IS"/>
        </w:rPr>
        <w:t xml:space="preserve"> </w:t>
      </w:r>
      <w:r>
        <w:rPr>
          <w:rFonts w:ascii="Source Sans Pro" w:hAnsi="Source Sans Pro"/>
          <w:b/>
          <w:sz w:val="36"/>
          <w:lang w:val="is-IS"/>
        </w:rPr>
        <w:t>–</w:t>
      </w:r>
      <w:r w:rsidR="00646F03" w:rsidRPr="00280827">
        <w:rPr>
          <w:rFonts w:ascii="Source Sans Pro" w:hAnsi="Source Sans Pro"/>
          <w:b/>
          <w:sz w:val="36"/>
          <w:lang w:val="is-IS"/>
        </w:rPr>
        <w:t xml:space="preserve"> </w:t>
      </w:r>
      <w:r>
        <w:rPr>
          <w:rFonts w:ascii="Source Sans Pro" w:hAnsi="Source Sans Pro"/>
          <w:b/>
          <w:sz w:val="36"/>
          <w:lang w:val="is-IS"/>
        </w:rPr>
        <w:t>Heimaverkefni 2</w:t>
      </w:r>
    </w:p>
    <w:p w14:paraId="2E539BAA" w14:textId="77777777" w:rsidR="00646F03" w:rsidRPr="00280827" w:rsidRDefault="00646F03" w:rsidP="00646F03">
      <w:pPr>
        <w:rPr>
          <w:rFonts w:ascii="Source Sans Pro" w:hAnsi="Source Sans Pro"/>
          <w:sz w:val="32"/>
          <w:lang w:val="is-IS"/>
        </w:rPr>
      </w:pPr>
    </w:p>
    <w:p w14:paraId="5887829A" w14:textId="77777777" w:rsidR="00646F03" w:rsidRPr="00280827" w:rsidRDefault="0006126D" w:rsidP="00646F03">
      <w:pPr>
        <w:ind w:left="567" w:right="567"/>
        <w:jc w:val="center"/>
        <w:rPr>
          <w:rFonts w:ascii="Source Sans Pro" w:hAnsi="Source Sans Pro"/>
          <w:sz w:val="21"/>
          <w:lang w:val="is-IS"/>
        </w:rPr>
      </w:pPr>
      <w:r>
        <w:rPr>
          <w:rFonts w:ascii="Source Sans Pro" w:hAnsi="Source Sans Pro"/>
          <w:sz w:val="21"/>
          <w:lang w:val="is-IS"/>
        </w:rPr>
        <w:t>Þessu verkefni á að skila með því að senda inn á github.</w:t>
      </w:r>
    </w:p>
    <w:p w14:paraId="61AA3079" w14:textId="77777777" w:rsidR="00646F03" w:rsidRPr="00280827" w:rsidRDefault="00646F03" w:rsidP="00646F03">
      <w:pPr>
        <w:jc w:val="both"/>
        <w:rPr>
          <w:rFonts w:ascii="Source Sans Pro" w:hAnsi="Source Sans Pro"/>
          <w:sz w:val="21"/>
          <w:lang w:val="is-IS"/>
        </w:rPr>
      </w:pPr>
    </w:p>
    <w:p w14:paraId="59128CB0" w14:textId="77777777" w:rsidR="00646F03" w:rsidRPr="00280827" w:rsidRDefault="00646F03" w:rsidP="00646F03">
      <w:pPr>
        <w:rPr>
          <w:rFonts w:ascii="Source Sans Pro" w:hAnsi="Source Sans Pro"/>
          <w:sz w:val="32"/>
          <w:lang w:val="is-IS"/>
        </w:rPr>
      </w:pPr>
    </w:p>
    <w:p w14:paraId="12984CCB" w14:textId="06E3BE63" w:rsidR="00E81ECE" w:rsidRDefault="00AB1140" w:rsidP="006048F3">
      <w:pPr>
        <w:pStyle w:val="ListParagraph"/>
        <w:numPr>
          <w:ilvl w:val="0"/>
          <w:numId w:val="2"/>
        </w:numPr>
        <w:spacing w:line="360" w:lineRule="auto"/>
        <w:rPr>
          <w:color w:val="444444"/>
        </w:rPr>
      </w:pPr>
      <w:r>
        <w:rPr>
          <w:color w:val="444444"/>
        </w:rPr>
        <w:t>Búðu til nýja möppu í Heimaverkefna möppunni sem heitir Heimaverkefni 2.</w:t>
      </w:r>
    </w:p>
    <w:p w14:paraId="0CA7E48A" w14:textId="667DE5BF" w:rsidR="00AB1140" w:rsidRDefault="00AB1140" w:rsidP="006048F3">
      <w:pPr>
        <w:pStyle w:val="ListParagraph"/>
        <w:numPr>
          <w:ilvl w:val="0"/>
          <w:numId w:val="2"/>
        </w:numPr>
        <w:spacing w:line="360" w:lineRule="auto"/>
        <w:rPr>
          <w:color w:val="444444"/>
        </w:rPr>
      </w:pPr>
      <w:r>
        <w:rPr>
          <w:color w:val="444444"/>
        </w:rPr>
        <w:t>Í þessa möppu fara öll skjölin sem notuð eru til að leysa heimaverkefni 2.</w:t>
      </w:r>
    </w:p>
    <w:p w14:paraId="74442FCE" w14:textId="729DBEA0" w:rsidR="00AB1140" w:rsidRDefault="00AB1140" w:rsidP="006048F3">
      <w:pPr>
        <w:pStyle w:val="ListParagraph"/>
        <w:numPr>
          <w:ilvl w:val="0"/>
          <w:numId w:val="2"/>
        </w:numPr>
        <w:spacing w:line="360" w:lineRule="auto"/>
        <w:rPr>
          <w:color w:val="444444"/>
        </w:rPr>
      </w:pPr>
      <w:r>
        <w:rPr>
          <w:color w:val="444444"/>
        </w:rPr>
        <w:t xml:space="preserve">Opnaðu </w:t>
      </w:r>
      <w:hyperlink r:id="rId6" w:history="1">
        <w:r w:rsidRPr="00AB1140">
          <w:rPr>
            <w:rStyle w:val="Hyperlink"/>
          </w:rPr>
          <w:t>þessa</w:t>
        </w:r>
      </w:hyperlink>
      <w:r>
        <w:rPr>
          <w:color w:val="444444"/>
        </w:rPr>
        <w:t xml:space="preserve"> síðu og fylgdu leiðbeiningum til að klára að gera ToDo vefsíðu í Vue.</w:t>
      </w:r>
    </w:p>
    <w:p w14:paraId="28A6FA43" w14:textId="57793E0B" w:rsidR="00AB1140" w:rsidRDefault="00AB1140" w:rsidP="006048F3">
      <w:pPr>
        <w:pStyle w:val="ListParagraph"/>
        <w:numPr>
          <w:ilvl w:val="0"/>
          <w:numId w:val="2"/>
        </w:numPr>
        <w:spacing w:line="360" w:lineRule="auto"/>
        <w:rPr>
          <w:color w:val="444444"/>
        </w:rPr>
      </w:pPr>
      <w:r>
        <w:rPr>
          <w:color w:val="444444"/>
        </w:rPr>
        <w:t>Vefsíðan á að líta svona út á endanum og vera með virkni eins og síðan hérna.</w:t>
      </w:r>
    </w:p>
    <w:p w14:paraId="6CFFA944" w14:textId="4B09A765" w:rsidR="00E932E3" w:rsidRDefault="00E932E3" w:rsidP="00E932E3">
      <w:pPr>
        <w:pStyle w:val="ListParagraph"/>
        <w:spacing w:line="360" w:lineRule="auto"/>
        <w:ind w:left="360"/>
        <w:rPr>
          <w:color w:val="444444"/>
        </w:rPr>
      </w:pPr>
      <w:r>
        <w:rPr>
          <w:noProof/>
          <w:color w:val="444444"/>
          <w:lang w:val="en-GB" w:eastAsia="en-GB"/>
        </w:rPr>
        <w:drawing>
          <wp:inline distT="0" distB="0" distL="0" distR="0" wp14:anchorId="4C67B4CB" wp14:editId="1F21C68A">
            <wp:extent cx="4852035" cy="266485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9-25 at 08.22.3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615" cy="266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4CD0" w14:textId="53AA7DDD" w:rsidR="00E932E3" w:rsidRDefault="00B7083E" w:rsidP="00B7083E">
      <w:pPr>
        <w:pStyle w:val="ListParagraph"/>
        <w:numPr>
          <w:ilvl w:val="0"/>
          <w:numId w:val="2"/>
        </w:numPr>
        <w:spacing w:line="360" w:lineRule="auto"/>
        <w:rPr>
          <w:color w:val="444444"/>
        </w:rPr>
      </w:pPr>
      <w:r>
        <w:rPr>
          <w:color w:val="444444"/>
        </w:rPr>
        <w:t>Þegar verkefni er tilbúið skaltu senda breytingar inná Github með skilaboðunum "Heimaverkefni 2"</w:t>
      </w:r>
    </w:p>
    <w:p w14:paraId="4EAB6E3C" w14:textId="77777777" w:rsidR="00B7083E" w:rsidRDefault="00B7083E" w:rsidP="00B7083E">
      <w:pPr>
        <w:pStyle w:val="ListParagraph"/>
        <w:spacing w:line="360" w:lineRule="auto"/>
        <w:ind w:left="360"/>
        <w:rPr>
          <w:color w:val="444444"/>
        </w:rPr>
      </w:pPr>
      <w:bookmarkStart w:id="0" w:name="_GoBack"/>
      <w:bookmarkEnd w:id="0"/>
    </w:p>
    <w:p w14:paraId="4070FE07" w14:textId="103F026B" w:rsidR="00E932E3" w:rsidRPr="00E932E3" w:rsidRDefault="00E932E3" w:rsidP="00E932E3">
      <w:pPr>
        <w:pStyle w:val="ListParagraph"/>
        <w:numPr>
          <w:ilvl w:val="0"/>
          <w:numId w:val="3"/>
        </w:numPr>
        <w:spacing w:line="360" w:lineRule="auto"/>
        <w:rPr>
          <w:color w:val="444444"/>
        </w:rPr>
      </w:pPr>
      <w:r>
        <w:rPr>
          <w:color w:val="444444"/>
        </w:rPr>
        <w:t xml:space="preserve">Einkunn er gefin fyrir að klára verkefni ásamt því að geta útskýrt hvað er að gerast </w:t>
      </w:r>
      <w:r w:rsidR="00A25A70">
        <w:rPr>
          <w:color w:val="444444"/>
        </w:rPr>
        <w:t>í kóðanum.</w:t>
      </w:r>
    </w:p>
    <w:sectPr w:rsidR="00E932E3" w:rsidRPr="00E932E3" w:rsidSect="007D5B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ED1148"/>
    <w:multiLevelType w:val="hybridMultilevel"/>
    <w:tmpl w:val="375294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03934A8"/>
    <w:multiLevelType w:val="multilevel"/>
    <w:tmpl w:val="D6AAEEBA"/>
    <w:numStyleLink w:val="Style1"/>
  </w:abstractNum>
  <w:abstractNum w:abstractNumId="2">
    <w:nsid w:val="6FDC29D7"/>
    <w:multiLevelType w:val="multilevel"/>
    <w:tmpl w:val="D6AAEEBA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666666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666666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666666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71E10242"/>
    <w:multiLevelType w:val="hybridMultilevel"/>
    <w:tmpl w:val="AE64CD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color w:val="666666"/>
          <w:sz w:val="24"/>
        </w:rPr>
      </w:lvl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26D"/>
    <w:rsid w:val="0006126D"/>
    <w:rsid w:val="001E27D3"/>
    <w:rsid w:val="00280827"/>
    <w:rsid w:val="006048F3"/>
    <w:rsid w:val="00646F03"/>
    <w:rsid w:val="007D5BEF"/>
    <w:rsid w:val="00A25A70"/>
    <w:rsid w:val="00A62EB3"/>
    <w:rsid w:val="00AB1140"/>
    <w:rsid w:val="00B7083E"/>
    <w:rsid w:val="00C53FBF"/>
    <w:rsid w:val="00CB6DD3"/>
    <w:rsid w:val="00E1680C"/>
    <w:rsid w:val="00E9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CEC1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6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F03"/>
    <w:pPr>
      <w:ind w:left="720"/>
      <w:contextualSpacing/>
    </w:pPr>
  </w:style>
  <w:style w:type="numbering" w:customStyle="1" w:styleId="Style1">
    <w:name w:val="Style1"/>
    <w:uiPriority w:val="99"/>
    <w:rsid w:val="00646F03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AB11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yoisaiah.com/vuejs-todolist-app/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isliragnarsson/Library/Group%20Containers/UBF8T346G9.Office/User%20Content.localized/Templates.localized/FS%20Projec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95D46D-6028-E749-9237-6083440FB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 Projects.dotx</Template>
  <TotalTime>13</TotalTime>
  <Pages>1</Pages>
  <Words>97</Words>
  <Characters>559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Gísli Freyr Ragnarsson</dc:creator>
  <cp:keywords/>
  <dc:description/>
  <cp:lastModifiedBy>Gísli Freyr Ragnarsson</cp:lastModifiedBy>
  <cp:revision>3</cp:revision>
  <dcterms:created xsi:type="dcterms:W3CDTF">2017-09-25T08:03:00Z</dcterms:created>
  <dcterms:modified xsi:type="dcterms:W3CDTF">2017-09-25T08:29:00Z</dcterms:modified>
</cp:coreProperties>
</file>